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05"/>
        <w:gridCol w:w="48"/>
        <w:gridCol w:w="4727"/>
      </w:tblGrid>
      <w:tr w:rsidR="000930DE" w:rsidRPr="003D135F" w14:paraId="707638A9" w14:textId="77777777" w:rsidTr="00E979EE">
        <w:trPr>
          <w:trHeight w:val="1224"/>
        </w:trPr>
        <w:tc>
          <w:tcPr>
            <w:tcW w:w="5353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44650250" w14:textId="7BB8DC99" w:rsidR="000930DE" w:rsidRPr="001D4099" w:rsidRDefault="00887CF2" w:rsidP="003F1B98">
            <w:pPr>
              <w:pStyle w:val="Title"/>
            </w:pPr>
            <w:r>
              <w:t>Amka</w:t>
            </w:r>
          </w:p>
          <w:p w14:paraId="72167F5E" w14:textId="7DD63118" w:rsidR="000930DE" w:rsidRDefault="00887CF2" w:rsidP="00AD79E9">
            <w:pPr>
              <w:pStyle w:val="Subtitle"/>
            </w:pPr>
            <w:r>
              <w:t>Tsendjargal</w:t>
            </w:r>
          </w:p>
        </w:tc>
        <w:tc>
          <w:tcPr>
            <w:tcW w:w="4727" w:type="dxa"/>
            <w:tcBorders>
              <w:bottom w:val="single" w:sz="24" w:space="0" w:color="ACA8AA" w:themeColor="accent4"/>
            </w:tcBorders>
            <w:vAlign w:val="bottom"/>
          </w:tcPr>
          <w:p w14:paraId="64211DDA" w14:textId="1DC71FB9" w:rsidR="000930DE" w:rsidRPr="003D135F" w:rsidRDefault="00887CF2" w:rsidP="003D135F">
            <w:pPr>
              <w:pStyle w:val="ContactInfo"/>
            </w:pPr>
            <w:r>
              <w:t>Calgary, AB</w:t>
            </w:r>
            <w:r w:rsidR="00AD79E9" w:rsidRPr="003D135F">
              <w:t xml:space="preserve"> </w:t>
            </w:r>
            <w:proofErr w:type="gramStart"/>
            <w:r w:rsidR="000524A9" w:rsidRPr="003D135F">
              <w:t xml:space="preserve">| </w:t>
            </w:r>
            <w:r w:rsidR="00AD79E9" w:rsidRPr="003D135F">
              <w:t xml:space="preserve"> </w:t>
            </w:r>
            <w:r>
              <w:t>www.mywebsite.com</w:t>
            </w:r>
            <w:proofErr w:type="gramEnd"/>
            <w:r w:rsidR="000930DE" w:rsidRPr="003D135F">
              <w:t xml:space="preserve"> </w:t>
            </w:r>
          </w:p>
          <w:p w14:paraId="7FF55800" w14:textId="17D1ECB1" w:rsidR="00887CF2" w:rsidRDefault="00887CF2" w:rsidP="003D135F">
            <w:pPr>
              <w:pStyle w:val="ContactInfo"/>
            </w:pPr>
            <w:r>
              <w:t>587.891.3710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hyperlink r:id="rId10" w:history="1">
              <w:r w:rsidRPr="00E6745B">
                <w:rPr>
                  <w:rStyle w:val="Hyperlink"/>
                </w:rPr>
                <w:t>amka150@gmail.com</w:t>
              </w:r>
            </w:hyperlink>
          </w:p>
          <w:p w14:paraId="658312D4" w14:textId="19587CC2" w:rsidR="000930DE" w:rsidRPr="003D135F" w:rsidRDefault="00887CF2" w:rsidP="003D135F">
            <w:pPr>
              <w:pStyle w:val="ContactInfo"/>
            </w:pPr>
            <w:r>
              <w:t>linkedin.com/in/</w:t>
            </w:r>
            <w:proofErr w:type="spellStart"/>
            <w:r>
              <w:t>amka-tsendjargal</w:t>
            </w:r>
            <w:proofErr w:type="spellEnd"/>
            <w:r w:rsidR="00AD79E9" w:rsidRPr="003D135F">
              <w:t xml:space="preserve"> </w:t>
            </w:r>
          </w:p>
        </w:tc>
      </w:tr>
      <w:tr w:rsidR="000930DE" w14:paraId="053296D5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268AFF2" w14:textId="248C133D" w:rsidR="000930DE" w:rsidRDefault="00E979EE" w:rsidP="00E979EE">
            <w:r>
              <w:t>Highly motivated software development intern eager to gain hands-on experience in building robust and innovative software solutions. With a solid foundation in programming languages and a passion for problem-solving, I am excited to contribute to a dynamic team and learn from experienced professionals in the field. Detail-oriented and committed to delivering high-quality code, I am eager to apply my technical skills to real-world projects, expand my knowledge, and make a meaningful impact.</w:t>
            </w:r>
          </w:p>
        </w:tc>
      </w:tr>
      <w:tr w:rsidR="000930DE" w14:paraId="72FCD732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51E7647" w14:textId="77777777" w:rsidR="000930DE" w:rsidRPr="008D169E" w:rsidRDefault="008E7DA3" w:rsidP="008D169E">
            <w:pPr>
              <w:pStyle w:val="Heading1"/>
            </w:pPr>
            <w:sdt>
              <w:sdtPr>
                <w:id w:val="1477950603"/>
                <w:placeholder>
                  <w:docPart w:val="19ED24586D1A4E4FA4752B66A01D7F90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8D169E">
                  <w:t>Education</w:t>
                </w:r>
              </w:sdtContent>
            </w:sdt>
          </w:p>
          <w:p w14:paraId="5CAC78ED" w14:textId="36772801" w:rsidR="00F62BAE" w:rsidRPr="00C35EF0" w:rsidRDefault="00E979EE" w:rsidP="00A30F99">
            <w:pPr>
              <w:pStyle w:val="Heading2"/>
            </w:pPr>
            <w:r>
              <w:t>bachelor of science in astrophysics</w:t>
            </w:r>
          </w:p>
          <w:p w14:paraId="4E38D451" w14:textId="6A9C13D3" w:rsidR="000524A9" w:rsidRDefault="00E979EE" w:rsidP="00E979EE">
            <w:pPr>
              <w:pStyle w:val="Heading3"/>
            </w:pPr>
            <w:r>
              <w:t>University of Calgary</w:t>
            </w:r>
          </w:p>
          <w:p w14:paraId="32EAD0F1" w14:textId="2C78C03B" w:rsidR="00E979EE" w:rsidRPr="00E979EE" w:rsidRDefault="00E979EE" w:rsidP="00E979EE">
            <w:r>
              <w:t>MAY 2022</w:t>
            </w:r>
          </w:p>
          <w:p w14:paraId="7FC330B9" w14:textId="77777777" w:rsidR="00E979EE" w:rsidRDefault="00E979EE" w:rsidP="00E979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F0B9319" w14:textId="77777777" w:rsidR="00E979EE" w:rsidRDefault="00E979EE" w:rsidP="00E979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75517A6" w14:textId="4F572480" w:rsidR="00E979EE" w:rsidRPr="00C35EF0" w:rsidRDefault="00E979EE" w:rsidP="00E979EE">
            <w:pPr>
              <w:pStyle w:val="Heading2"/>
            </w:pPr>
            <w:r>
              <w:t>Certificate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object oriented software development</w:t>
            </w:r>
          </w:p>
          <w:p w14:paraId="0678F7B3" w14:textId="4B34D0BD" w:rsidR="00E979EE" w:rsidRDefault="00E979EE" w:rsidP="00E979EE">
            <w:pPr>
              <w:pStyle w:val="Heading3"/>
            </w:pPr>
            <w:r>
              <w:t>Southern Alberta Institute of Technology</w:t>
            </w:r>
          </w:p>
          <w:p w14:paraId="3A83F28D" w14:textId="68C9D94D" w:rsidR="000930DE" w:rsidRDefault="00E979EE" w:rsidP="00E979EE">
            <w:r>
              <w:t>MAY 202</w:t>
            </w:r>
            <w:r>
              <w:t>3 - Present</w:t>
            </w:r>
          </w:p>
        </w:tc>
      </w:tr>
      <w:tr w:rsidR="004D4E50" w14:paraId="598EB0BD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68D8A068" w14:textId="77777777" w:rsidR="004D4E50" w:rsidRPr="00A30F99" w:rsidRDefault="008E7DA3" w:rsidP="00AD79E9">
            <w:pPr>
              <w:pStyle w:val="Heading1"/>
            </w:pPr>
            <w:sdt>
              <w:sdtPr>
                <w:id w:val="1924448501"/>
                <w:placeholder>
                  <w:docPart w:val="DE933DB9301247D6BA08450315F704D3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7ECB0059" w14:textId="77777777" w:rsidTr="00E979EE">
        <w:trPr>
          <w:trHeight w:val="396"/>
        </w:trPr>
        <w:tc>
          <w:tcPr>
            <w:tcW w:w="5305" w:type="dxa"/>
            <w:tcBorders>
              <w:bottom w:val="single" w:sz="24" w:space="0" w:color="ACA8AA" w:themeColor="accent4"/>
            </w:tcBorders>
          </w:tcPr>
          <w:p w14:paraId="62EB064C" w14:textId="77777777" w:rsidR="004D4E50" w:rsidRDefault="008E7DA3" w:rsidP="008E7DA3">
            <w:pPr>
              <w:pStyle w:val="ListBullet"/>
            </w:pPr>
            <w:r>
              <w:t>HTML/CSS</w:t>
            </w:r>
          </w:p>
          <w:p w14:paraId="382FD0F5" w14:textId="77777777" w:rsidR="008E7DA3" w:rsidRDefault="008E7DA3" w:rsidP="008E7DA3">
            <w:pPr>
              <w:pStyle w:val="ListBullet"/>
            </w:pPr>
            <w:r>
              <w:t>Bootstrap</w:t>
            </w:r>
          </w:p>
          <w:p w14:paraId="38E36CFC" w14:textId="77777777" w:rsidR="008E7DA3" w:rsidRDefault="008E7DA3" w:rsidP="008E7DA3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7BF9BB53" w14:textId="2B326409" w:rsidR="008E7DA3" w:rsidRDefault="008E7DA3" w:rsidP="008E7DA3">
            <w:pPr>
              <w:pStyle w:val="ListBullet"/>
            </w:pPr>
            <w:r>
              <w:t>GIT</w:t>
            </w:r>
          </w:p>
        </w:tc>
        <w:tc>
          <w:tcPr>
            <w:tcW w:w="4775" w:type="dxa"/>
            <w:gridSpan w:val="2"/>
            <w:tcBorders>
              <w:bottom w:val="single" w:sz="24" w:space="0" w:color="ACA8AA" w:themeColor="accent4"/>
            </w:tcBorders>
          </w:tcPr>
          <w:p w14:paraId="4591E12A" w14:textId="77777777" w:rsidR="004D4E50" w:rsidRDefault="008E7DA3" w:rsidP="008E7DA3">
            <w:pPr>
              <w:pStyle w:val="ListBullet"/>
            </w:pPr>
            <w:proofErr w:type="spellStart"/>
            <w:r>
              <w:t>JQuery</w:t>
            </w:r>
            <w:proofErr w:type="spellEnd"/>
          </w:p>
          <w:p w14:paraId="1A57EB99" w14:textId="77777777" w:rsidR="008E7DA3" w:rsidRDefault="008E7DA3" w:rsidP="008E7DA3">
            <w:pPr>
              <w:pStyle w:val="ListBullet"/>
            </w:pPr>
            <w:r>
              <w:t>Node.js/Express</w:t>
            </w:r>
          </w:p>
          <w:p w14:paraId="3ACCF683" w14:textId="77777777" w:rsidR="008E7DA3" w:rsidRDefault="008E7DA3" w:rsidP="008E7DA3">
            <w:pPr>
              <w:pStyle w:val="ListBullet"/>
            </w:pPr>
            <w:r>
              <w:t>SQL</w:t>
            </w:r>
          </w:p>
          <w:p w14:paraId="12E1E2EB" w14:textId="1587F9ED" w:rsidR="008E7DA3" w:rsidRPr="00CE3B09" w:rsidRDefault="008E7DA3" w:rsidP="008E7DA3">
            <w:pPr>
              <w:pStyle w:val="ListBullet"/>
            </w:pPr>
            <w:r>
              <w:t>NumPy</w:t>
            </w:r>
          </w:p>
        </w:tc>
      </w:tr>
    </w:tbl>
    <w:p w14:paraId="4CD95243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76E9" w14:textId="77777777" w:rsidR="00887CF2" w:rsidRDefault="00887CF2" w:rsidP="001D4099">
      <w:pPr>
        <w:spacing w:line="240" w:lineRule="auto"/>
      </w:pPr>
      <w:r>
        <w:separator/>
      </w:r>
    </w:p>
  </w:endnote>
  <w:endnote w:type="continuationSeparator" w:id="0">
    <w:p w14:paraId="305C598D" w14:textId="77777777" w:rsidR="00887CF2" w:rsidRDefault="00887CF2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2B59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EC61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A044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BEF6" w14:textId="77777777" w:rsidR="00887CF2" w:rsidRDefault="00887CF2" w:rsidP="001D4099">
      <w:pPr>
        <w:spacing w:line="240" w:lineRule="auto"/>
      </w:pPr>
      <w:r>
        <w:separator/>
      </w:r>
    </w:p>
  </w:footnote>
  <w:footnote w:type="continuationSeparator" w:id="0">
    <w:p w14:paraId="0180EC81" w14:textId="77777777" w:rsidR="00887CF2" w:rsidRDefault="00887CF2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2118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43C4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0CA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0"/>
  </w:num>
  <w:num w:numId="2" w16cid:durableId="1475752314">
    <w:abstractNumId w:val="2"/>
  </w:num>
  <w:num w:numId="3" w16cid:durableId="101797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2"/>
    <w:rsid w:val="000524A9"/>
    <w:rsid w:val="000728A9"/>
    <w:rsid w:val="000761F2"/>
    <w:rsid w:val="000930DE"/>
    <w:rsid w:val="000E1FE9"/>
    <w:rsid w:val="00180710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80B8E"/>
    <w:rsid w:val="007A6961"/>
    <w:rsid w:val="007E2006"/>
    <w:rsid w:val="00823601"/>
    <w:rsid w:val="00867C58"/>
    <w:rsid w:val="00886679"/>
    <w:rsid w:val="00887CF2"/>
    <w:rsid w:val="008B4069"/>
    <w:rsid w:val="008D169E"/>
    <w:rsid w:val="008E7DA3"/>
    <w:rsid w:val="009D1FF3"/>
    <w:rsid w:val="00A30F99"/>
    <w:rsid w:val="00A40DEC"/>
    <w:rsid w:val="00A66AFF"/>
    <w:rsid w:val="00AD79E9"/>
    <w:rsid w:val="00B877AA"/>
    <w:rsid w:val="00C35EF0"/>
    <w:rsid w:val="00C44C24"/>
    <w:rsid w:val="00CC0FFE"/>
    <w:rsid w:val="00CE3B09"/>
    <w:rsid w:val="00D86211"/>
    <w:rsid w:val="00D92978"/>
    <w:rsid w:val="00E979EE"/>
    <w:rsid w:val="00EA604D"/>
    <w:rsid w:val="00F255EB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4E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EE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mka150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ka1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ED24586D1A4E4FA4752B66A01D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EF1B-3F8A-4830-B757-872A0296C16B}"/>
      </w:docPartPr>
      <w:docPartBody>
        <w:p w:rsidR="00000000" w:rsidRDefault="002D1F2E">
          <w:pPr>
            <w:pStyle w:val="19ED24586D1A4E4FA4752B66A01D7F90"/>
          </w:pPr>
          <w:r w:rsidRPr="008D169E">
            <w:t>Education</w:t>
          </w:r>
        </w:p>
      </w:docPartBody>
    </w:docPart>
    <w:docPart>
      <w:docPartPr>
        <w:name w:val="DE933DB9301247D6BA08450315F70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15D3-F03C-4993-967E-F55AE19BC6F4}"/>
      </w:docPartPr>
      <w:docPartBody>
        <w:p w:rsidR="00000000" w:rsidRDefault="002D1F2E">
          <w:pPr>
            <w:pStyle w:val="DE933DB9301247D6BA08450315F704D3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A11C8D81B4A96BAC85EF7717BF4CB">
    <w:name w:val="3FDA11C8D81B4A96BAC85EF7717BF4CB"/>
  </w:style>
  <w:style w:type="paragraph" w:customStyle="1" w:styleId="FAE1EDE3FCEF44EEBD930726C81204A9">
    <w:name w:val="FAE1EDE3FCEF44EEBD930726C81204A9"/>
  </w:style>
  <w:style w:type="paragraph" w:customStyle="1" w:styleId="7A919ECAFB5D41A39B8C1D4E4CC15EE2">
    <w:name w:val="7A919ECAFB5D41A39B8C1D4E4CC15EE2"/>
  </w:style>
  <w:style w:type="paragraph" w:customStyle="1" w:styleId="8B6E79C5ECAF4230A246D6ED98E49733">
    <w:name w:val="8B6E79C5ECAF4230A246D6ED98E49733"/>
  </w:style>
  <w:style w:type="paragraph" w:customStyle="1" w:styleId="91E3625DA0A84D42A92CA18E0457C88F">
    <w:name w:val="91E3625DA0A84D42A92CA18E0457C88F"/>
  </w:style>
  <w:style w:type="paragraph" w:customStyle="1" w:styleId="FDC5030504A24EAD874F8A5DDE26EFF6">
    <w:name w:val="FDC5030504A24EAD874F8A5DDE26EFF6"/>
  </w:style>
  <w:style w:type="paragraph" w:customStyle="1" w:styleId="D16BFFE00B7744779A9F966B2FF6AEA7">
    <w:name w:val="D16BFFE00B7744779A9F966B2FF6AEA7"/>
  </w:style>
  <w:style w:type="paragraph" w:customStyle="1" w:styleId="B7F03668CCC944D88ABDFC57C177D257">
    <w:name w:val="B7F03668CCC944D88ABDFC57C177D257"/>
  </w:style>
  <w:style w:type="paragraph" w:customStyle="1" w:styleId="D51EEAA1672146B092A27397889D4BA5">
    <w:name w:val="D51EEAA1672146B092A27397889D4BA5"/>
  </w:style>
  <w:style w:type="paragraph" w:customStyle="1" w:styleId="ED6701446A8D4061B97DF87D6984B9E0">
    <w:name w:val="ED6701446A8D4061B97DF87D6984B9E0"/>
  </w:style>
  <w:style w:type="paragraph" w:customStyle="1" w:styleId="9B4AF9FDEBC04C52AFD0FDD20B4882B8">
    <w:name w:val="9B4AF9FDEBC04C52AFD0FDD20B4882B8"/>
  </w:style>
  <w:style w:type="paragraph" w:customStyle="1" w:styleId="CA9F5E4ED94F4A7BB75C477F19DEF84A">
    <w:name w:val="CA9F5E4ED94F4A7BB75C477F19DEF84A"/>
  </w:style>
  <w:style w:type="paragraph" w:customStyle="1" w:styleId="A66C25BA8CFA43A28C33996D6653B45F">
    <w:name w:val="A66C25BA8CFA43A28C33996D6653B45F"/>
  </w:style>
  <w:style w:type="paragraph" w:customStyle="1" w:styleId="CF8437D31E1243748109447D4A0E8DA9">
    <w:name w:val="CF8437D31E1243748109447D4A0E8DA9"/>
  </w:style>
  <w:style w:type="paragraph" w:customStyle="1" w:styleId="0A80ACEB266945CCA32A3F1E918EA6F8">
    <w:name w:val="0A80ACEB266945CCA32A3F1E918EA6F8"/>
  </w:style>
  <w:style w:type="paragraph" w:customStyle="1" w:styleId="ACB3D933554F4614AD07B24955E3EB1B">
    <w:name w:val="ACB3D933554F4614AD07B24955E3EB1B"/>
  </w:style>
  <w:style w:type="paragraph" w:customStyle="1" w:styleId="CAFD62C3AB04440096780C481A838853">
    <w:name w:val="CAFD62C3AB04440096780C481A838853"/>
  </w:style>
  <w:style w:type="paragraph" w:customStyle="1" w:styleId="247874CA35E741B7B8FE0294419D1652">
    <w:name w:val="247874CA35E741B7B8FE0294419D1652"/>
  </w:style>
  <w:style w:type="paragraph" w:customStyle="1" w:styleId="4C29ADFBE74E4D5780E55ECAB8C37A2B">
    <w:name w:val="4C29ADFBE74E4D5780E55ECAB8C37A2B"/>
  </w:style>
  <w:style w:type="paragraph" w:customStyle="1" w:styleId="535284A517D0438A89FE877A7E02B307">
    <w:name w:val="535284A517D0438A89FE877A7E02B307"/>
  </w:style>
  <w:style w:type="paragraph" w:customStyle="1" w:styleId="19ED24586D1A4E4FA4752B66A01D7F90">
    <w:name w:val="19ED24586D1A4E4FA4752B66A01D7F90"/>
  </w:style>
  <w:style w:type="paragraph" w:customStyle="1" w:styleId="FF277ECD114D4503BC564D6A93D20C1F">
    <w:name w:val="FF277ECD114D4503BC564D6A93D20C1F"/>
  </w:style>
  <w:style w:type="paragraph" w:customStyle="1" w:styleId="481930F3056547898CF4F96DA0E254B0">
    <w:name w:val="481930F3056547898CF4F96DA0E254B0"/>
  </w:style>
  <w:style w:type="paragraph" w:customStyle="1" w:styleId="5462BB78D8F3417FA30BC2DC2B858CC3">
    <w:name w:val="5462BB78D8F3417FA30BC2DC2B858CC3"/>
  </w:style>
  <w:style w:type="paragraph" w:customStyle="1" w:styleId="718B54792DED4E4F9D89A66981761A9F">
    <w:name w:val="718B54792DED4E4F9D89A66981761A9F"/>
  </w:style>
  <w:style w:type="paragraph" w:customStyle="1" w:styleId="6D499C8CB1F5482F83E0D1F652FA209C">
    <w:name w:val="6D499C8CB1F5482F83E0D1F652FA209C"/>
  </w:style>
  <w:style w:type="paragraph" w:customStyle="1" w:styleId="98C40ABADA6646E08ABBF066FF00C828">
    <w:name w:val="98C40ABADA6646E08ABBF066FF00C828"/>
  </w:style>
  <w:style w:type="paragraph" w:customStyle="1" w:styleId="DE933DB9301247D6BA08450315F704D3">
    <w:name w:val="DE933DB9301247D6BA08450315F704D3"/>
  </w:style>
  <w:style w:type="paragraph" w:customStyle="1" w:styleId="67A9FB07947048D48979FF61FE6598BF">
    <w:name w:val="67A9FB07947048D48979FF61FE6598BF"/>
  </w:style>
  <w:style w:type="paragraph" w:customStyle="1" w:styleId="86D1C1D32B564C01AB63099DA71853AD">
    <w:name w:val="86D1C1D32B564C01AB63099DA71853AD"/>
  </w:style>
  <w:style w:type="paragraph" w:customStyle="1" w:styleId="1D5B2F27F9584B50B5026B861A51EEAC">
    <w:name w:val="1D5B2F27F9584B50B5026B861A51EEAC"/>
  </w:style>
  <w:style w:type="paragraph" w:customStyle="1" w:styleId="91DEAE4E9B174F8CB7AE872F71A80855">
    <w:name w:val="91DEAE4E9B174F8CB7AE872F71A80855"/>
  </w:style>
  <w:style w:type="paragraph" w:customStyle="1" w:styleId="0B25FB3CCD464F32B23B1E23D430CB86">
    <w:name w:val="0B25FB3CCD464F32B23B1E23D430CB8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6E7694F38045D89B7EA26DFE6E2D84">
    <w:name w:val="FF6E7694F38045D89B7EA26DFE6E2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8E575D2AAC640B702332BD24588B3" ma:contentTypeVersion="5" ma:contentTypeDescription="Create a new document." ma:contentTypeScope="" ma:versionID="572724e1d2e4dfc26ea249ddf7d718c7">
  <xsd:schema xmlns:xsd="http://www.w3.org/2001/XMLSchema" xmlns:xs="http://www.w3.org/2001/XMLSchema" xmlns:p="http://schemas.microsoft.com/office/2006/metadata/properties" xmlns:ns3="2889e991-e881-47d1-bc85-9e95dfe9970a" targetNamespace="http://schemas.microsoft.com/office/2006/metadata/properties" ma:root="true" ma:fieldsID="927634706cf71fbd69ebaa896f9554b6" ns3:_="">
    <xsd:import namespace="2889e991-e881-47d1-bc85-9e95dfe99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9e991-e881-47d1-bc85-9e95dfe99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2889e991-e881-47d1-bc85-9e95dfe9970a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F38AA-B413-4FC7-8291-EA5D1D7A1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9e991-e881-47d1-bc85-9e95dfe99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2023-06-09T03:38:00Z</dcterms:created>
  <dcterms:modified xsi:type="dcterms:W3CDTF">2023-06-09T04:09:00Z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0x0101009AF8E575D2AAC640B702332BD24588B3</vt:lpwstr>
  </property>
</Properties>
</file>